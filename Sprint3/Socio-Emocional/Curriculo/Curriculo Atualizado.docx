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  <w:tblCaption w:val="Skill Técnicas"/>
        <w:tblDescription w:val="Você sabia"/>
      </w:tblPr>
      <w:tblGrid>
        <w:gridCol w:w="709"/>
        <w:gridCol w:w="2803"/>
        <w:gridCol w:w="3510"/>
        <w:gridCol w:w="2759"/>
        <w:gridCol w:w="685"/>
      </w:tblGrid>
      <w:tr w:rsidRPr="008E3199" w:rsidR="00605A5B" w:rsidTr="7D5B27BB" w14:paraId="4FBED660" w14:textId="77777777">
        <w:trPr>
          <w:trHeight w:val="2285"/>
        </w:trPr>
        <w:tc>
          <w:tcPr>
            <w:tcW w:w="709" w:type="dxa"/>
            <w:tcBorders>
              <w:bottom w:val="single" w:color="648276" w:themeColor="accent5" w:sz="18" w:space="0"/>
            </w:tcBorders>
            <w:tcMar/>
          </w:tcPr>
          <w:p w:rsidRPr="005F4299" w:rsidR="00605A5B" w:rsidRDefault="00605A5B" w14:paraId="127A388B" w14:textId="77777777">
            <w:pPr>
              <w:rPr>
                <w:noProof/>
                <w:u w:val="single"/>
                <w:lang w:val="pt-BR"/>
              </w:rPr>
            </w:pPr>
          </w:p>
        </w:tc>
        <w:tc>
          <w:tcPr>
            <w:tcW w:w="9072" w:type="dxa"/>
            <w:gridSpan w:val="3"/>
            <w:tcBorders>
              <w:bottom w:val="single" w:color="648276" w:themeColor="accent5" w:sz="18" w:space="0"/>
            </w:tcBorders>
            <w:tcMar/>
          </w:tcPr>
          <w:p w:rsidRPr="008E3199" w:rsidR="00605A5B" w:rsidP="7D5B27BB" w:rsidRDefault="005F4299" w14:paraId="75D7F2DA" w14:textId="0C7ABB79">
            <w:pPr>
              <w:pStyle w:val="Ttulo"/>
              <w:rPr>
                <w:noProof/>
                <w:lang w:val="pt-BR" w:bidi="pt-BR"/>
              </w:rPr>
            </w:pPr>
            <w:r w:rsidRPr="7D5B27BB" w:rsidR="5C9F7DB0">
              <w:rPr>
                <w:noProof/>
                <w:sz w:val="20"/>
                <w:szCs w:val="20"/>
                <w:lang w:val="pt-BR"/>
              </w:rPr>
              <w:t>Matheus</w:t>
            </w:r>
            <w:r w:rsidRPr="7D5B27BB" w:rsidR="4B335D19">
              <w:rPr>
                <w:noProof/>
                <w:sz w:val="20"/>
                <w:szCs w:val="20"/>
                <w:lang w:val="pt-BR"/>
              </w:rPr>
              <w:t xml:space="preserve"> Oliveira</w:t>
            </w:r>
          </w:p>
          <w:p w:rsidRPr="008E3199" w:rsidR="00605A5B" w:rsidP="7D5B27BB" w:rsidRDefault="005F4299" w14:paraId="788C8489" w14:textId="0F3D1A6A">
            <w:pPr>
              <w:pStyle w:val="Subttulo"/>
              <w:rPr>
                <w:noProof/>
                <w:sz w:val="20"/>
                <w:szCs w:val="20"/>
                <w:lang w:val="pt-BR"/>
              </w:rPr>
            </w:pPr>
            <w:r w:rsidRPr="7D5B27BB" w:rsidR="70A325DB">
              <w:rPr>
                <w:noProof/>
                <w:sz w:val="20"/>
                <w:szCs w:val="20"/>
                <w:lang w:val="pt-BR"/>
              </w:rPr>
              <w:t>Desenvolvimento Full Stack | Java</w:t>
            </w:r>
          </w:p>
        </w:tc>
        <w:tc>
          <w:tcPr>
            <w:tcW w:w="685" w:type="dxa"/>
            <w:tcBorders>
              <w:bottom w:val="single" w:color="648276" w:themeColor="accent5" w:sz="18" w:space="0"/>
            </w:tcBorders>
            <w:tcMar/>
          </w:tcPr>
          <w:p w:rsidRPr="008E3199" w:rsidR="00605A5B" w:rsidRDefault="00605A5B" w14:paraId="41C578FA" w14:textId="77777777">
            <w:pPr>
              <w:rPr>
                <w:noProof/>
                <w:lang w:val="pt-BR"/>
              </w:rPr>
            </w:pPr>
          </w:p>
        </w:tc>
      </w:tr>
      <w:tr w:rsidRPr="008E3199" w:rsidR="00F4501B" w:rsidTr="7D5B27BB" w14:paraId="7B1EF9A2" w14:textId="77777777">
        <w:trPr>
          <w:trHeight w:val="300"/>
        </w:trPr>
        <w:tc>
          <w:tcPr>
            <w:tcW w:w="3512" w:type="dxa"/>
            <w:gridSpan w:val="2"/>
            <w:tcBorders>
              <w:top w:val="single" w:color="648276" w:themeColor="accent5" w:sz="18" w:space="0"/>
              <w:right w:val="single" w:color="648276" w:themeColor="accent5" w:sz="18" w:space="0"/>
            </w:tcBorders>
            <w:tcMar/>
          </w:tcPr>
          <w:p w:rsidRPr="008E3199" w:rsidR="00F4501B" w:rsidRDefault="00F4501B" w14:paraId="67330C9F" w14:textId="77777777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color="648276" w:themeColor="accent5" w:sz="18" w:space="0"/>
              <w:left w:val="single" w:color="648276" w:themeColor="accent5" w:sz="18" w:space="0"/>
            </w:tcBorders>
            <w:tcMar/>
          </w:tcPr>
          <w:p w:rsidRPr="008E3199" w:rsidR="00F4501B" w:rsidRDefault="00F4501B" w14:paraId="2C78113F" w14:textId="77777777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color="648276" w:themeColor="accent5" w:sz="18" w:space="0"/>
            </w:tcBorders>
            <w:tcMar/>
          </w:tcPr>
          <w:p w:rsidRPr="008E3199" w:rsidR="00F4501B" w:rsidRDefault="00F4501B" w14:paraId="153A5D6E" w14:textId="77777777">
            <w:pPr>
              <w:rPr>
                <w:noProof/>
                <w:lang w:val="pt-BR"/>
              </w:rPr>
            </w:pPr>
          </w:p>
        </w:tc>
      </w:tr>
      <w:tr w:rsidRPr="008E3199" w:rsidR="00605A5B" w:rsidTr="7D5B27BB" w14:paraId="6F83E4EA" w14:textId="77777777">
        <w:trPr>
          <w:trHeight w:val="2057"/>
        </w:trPr>
        <w:tc>
          <w:tcPr>
            <w:tcW w:w="3512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E3199" w:rsidR="00605A5B" w:rsidP="00605A5B" w:rsidRDefault="005F4299" w14:paraId="6E5BB04A" w14:textId="77777777">
            <w:pPr>
              <w:pStyle w:val="Ttulo1"/>
              <w:rPr>
                <w:noProof/>
                <w:lang w:val="pt-BR"/>
              </w:rPr>
            </w:pPr>
            <w:sdt>
              <w:sdtPr>
                <w:id w:val="1604447469"/>
                <w:text/>
                <w15:appearance w15:val="hidden"/>
                <w:temporary/>
                <w:showingPlcHdr/>
                <w:placeholder>
                  <w:docPart w:val="8C899272438B40FE8D91477243D683BC"/>
                </w:placeholder>
                <w:rPr>
                  <w:noProof/>
                  <w:sz w:val="20"/>
                  <w:szCs w:val="20"/>
                  <w:lang w:val="pt-BR"/>
                </w:rPr>
              </w:sdtPr>
              <w:sdtContent>
                <w:r w:rsidRPr="7D5B27BB" w:rsidR="488AAC69">
                  <w:rPr>
                    <w:noProof/>
                    <w:lang w:val="pt-BR" w:bidi="pt-BR"/>
                  </w:rPr>
                  <w:t>Contato</w:t>
                </w:r>
              </w:sdtContent>
              <w:sdtEndPr>
                <w:rPr>
                  <w:noProof/>
                  <w:sz w:val="20"/>
                  <w:szCs w:val="20"/>
                  <w:lang w:val="pt-BR"/>
                </w:rPr>
              </w:sdtEndPr>
            </w:sdt>
          </w:p>
          <w:p w:rsidRPr="008E3199" w:rsidR="00C1095A" w:rsidP="7D5B27BB" w:rsidRDefault="0057534A" w14:paraId="28FA58DA" w14:textId="21DFD778">
            <w:pPr>
              <w:pStyle w:val="TextoEsquerda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right"/>
              <w:rPr>
                <w:noProof/>
                <w:sz w:val="20"/>
                <w:szCs w:val="20"/>
                <w:lang w:val="pt-BR"/>
              </w:rPr>
            </w:pPr>
            <w:r w:rsidRPr="7D5B27BB" w:rsidR="652BBD2C">
              <w:rPr>
                <w:noProof/>
                <w:sz w:val="20"/>
                <w:szCs w:val="20"/>
                <w:lang w:val="pt-BR"/>
              </w:rPr>
              <w:t>Rua Paraguaçu 63 - Mauá - Vila Bocaína - 09310</w:t>
            </w:r>
            <w:r w:rsidRPr="7D5B27BB" w:rsidR="7C543C25">
              <w:rPr>
                <w:noProof/>
                <w:sz w:val="20"/>
                <w:szCs w:val="20"/>
                <w:lang w:val="pt-BR"/>
              </w:rPr>
              <w:t>-280</w:t>
            </w:r>
          </w:p>
          <w:p w:rsidRPr="008E3199" w:rsidR="00C1095A" w:rsidP="7D5B27BB" w:rsidRDefault="00C1095A" w14:paraId="272F5BB1" w14:textId="6CC3E19A">
            <w:pPr>
              <w:pStyle w:val="TextoEsquerda"/>
              <w:rPr>
                <w:noProof/>
                <w:sz w:val="20"/>
                <w:szCs w:val="20"/>
                <w:lang w:val="pt-BR"/>
              </w:rPr>
            </w:pPr>
            <w:r w:rsidRPr="7D5B27BB" w:rsidR="652BBD2C">
              <w:rPr>
                <w:noProof/>
                <w:sz w:val="20"/>
                <w:szCs w:val="20"/>
                <w:lang w:val="pt-BR"/>
              </w:rPr>
              <w:t>11912433045</w:t>
            </w:r>
          </w:p>
          <w:p w:rsidRPr="008E3199" w:rsidR="00C1095A" w:rsidP="7D5B27BB" w:rsidRDefault="00C1095A" w14:paraId="5EDD6D7D" w14:textId="26602C82">
            <w:pPr>
              <w:pStyle w:val="TextoEsquerda"/>
              <w:rPr>
                <w:noProof/>
                <w:sz w:val="20"/>
                <w:szCs w:val="20"/>
                <w:lang w:val="pt-BR"/>
              </w:rPr>
            </w:pPr>
            <w:r w:rsidRPr="7D5B27BB" w:rsidR="652BBD2C">
              <w:rPr>
                <w:noProof/>
                <w:sz w:val="20"/>
                <w:szCs w:val="20"/>
                <w:lang w:val="pt-BR"/>
              </w:rPr>
              <w:t>theus</w:t>
            </w:r>
            <w:r w:rsidRPr="7D5B27BB" w:rsidR="652BBD2C">
              <w:rPr>
                <w:noProof/>
                <w:sz w:val="20"/>
                <w:szCs w:val="20"/>
                <w:lang w:val="pt-BR"/>
              </w:rPr>
              <w:t>_oliveiramoura@hotmail.com</w:t>
            </w:r>
          </w:p>
          <w:p w:rsidRPr="008E3199" w:rsidR="00605A5B" w:rsidP="00605A5B" w:rsidRDefault="00605A5B" w14:paraId="6FBE4C98" w14:textId="77777777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8E3199" w:rsidR="00605A5B" w:rsidP="00605A5B" w:rsidRDefault="005F4299" w14:paraId="728D4A8B" w14:textId="77777777">
            <w:pPr>
              <w:pStyle w:val="Ttulo2"/>
              <w:rPr>
                <w:noProof/>
                <w:lang w:val="pt-BR"/>
              </w:rPr>
            </w:pPr>
            <w:sdt>
              <w:sdtPr>
                <w:id w:val="-651833632"/>
                <w:text/>
                <w15:appearance w15:val="hidden"/>
                <w:temporary/>
                <w:showingPlcHdr/>
                <w:placeholder>
                  <w:docPart w:val="6EBBDB836C984875AB34BDB8788D4F12"/>
                </w:placeholder>
                <w:rPr>
                  <w:noProof/>
                  <w:sz w:val="20"/>
                  <w:szCs w:val="20"/>
                  <w:lang w:val="pt-BR"/>
                </w:rPr>
              </w:sdtPr>
              <w:sdtContent>
                <w:r w:rsidRPr="7D5B27BB" w:rsidR="488AAC69">
                  <w:rPr>
                    <w:noProof/>
                    <w:lang w:val="pt-BR" w:bidi="pt-BR"/>
                  </w:rPr>
                  <w:t>Objetivo</w:t>
                </w:r>
              </w:sdtContent>
              <w:sdtEndPr>
                <w:rPr>
                  <w:noProof/>
                  <w:sz w:val="20"/>
                  <w:szCs w:val="20"/>
                  <w:lang w:val="pt-BR"/>
                </w:rPr>
              </w:sdtEndPr>
            </w:sdt>
          </w:p>
          <w:p w:rsidRPr="008E3199" w:rsidR="00605A5B" w:rsidP="7D5B27BB" w:rsidRDefault="005F4299" w14:paraId="3171A2EB" w14:textId="255648C7">
            <w:pPr>
              <w:pStyle w:val="TextoDireita"/>
              <w:rPr>
                <w:noProof/>
                <w:sz w:val="20"/>
                <w:szCs w:val="20"/>
                <w:lang w:val="pt-BR"/>
              </w:rPr>
            </w:pPr>
            <w:r w:rsidRPr="7D5B27BB" w:rsidR="0290A555">
              <w:rPr>
                <w:noProof/>
                <w:sz w:val="20"/>
                <w:szCs w:val="20"/>
                <w:lang w:val="pt-BR"/>
              </w:rPr>
              <w:t>Tenho como meta me desenvolver como um profissional full-stack. Desejo evoluir tanto em front</w:t>
            </w:r>
            <w:r w:rsidRPr="7D5B27BB" w:rsidR="26B95113">
              <w:rPr>
                <w:noProof/>
                <w:sz w:val="20"/>
                <w:szCs w:val="20"/>
                <w:lang w:val="pt-BR"/>
              </w:rPr>
              <w:t>-end</w:t>
            </w:r>
            <w:r w:rsidRPr="7D5B27BB" w:rsidR="0290A555">
              <w:rPr>
                <w:noProof/>
                <w:sz w:val="20"/>
                <w:szCs w:val="20"/>
                <w:lang w:val="pt-BR"/>
              </w:rPr>
              <w:t>, quanto em back-end</w:t>
            </w:r>
            <w:r w:rsidRPr="7D5B27BB" w:rsidR="46A6511C">
              <w:rPr>
                <w:noProof/>
                <w:sz w:val="20"/>
                <w:szCs w:val="20"/>
                <w:lang w:val="pt-BR"/>
              </w:rPr>
              <w:t>, mas principalmente voltado a área de Java.</w:t>
            </w:r>
          </w:p>
        </w:tc>
      </w:tr>
      <w:tr w:rsidRPr="008E3199" w:rsidR="000E1D44" w:rsidTr="7D5B27BB" w14:paraId="3F64D9E2" w14:textId="77777777">
        <w:trPr>
          <w:trHeight w:val="3688"/>
        </w:trPr>
        <w:tc>
          <w:tcPr>
            <w:tcW w:w="3512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E3199" w:rsidR="000E1D44" w:rsidP="000E1D44" w:rsidRDefault="005F4299" w14:paraId="31F1D327" w14:textId="77777777">
            <w:pPr>
              <w:pStyle w:val="Ttulo1"/>
              <w:rPr>
                <w:noProof/>
                <w:lang w:val="pt-BR"/>
              </w:rPr>
            </w:pPr>
            <w:sdt>
              <w:sdtPr>
                <w:id w:val="1723097672"/>
                <w:text/>
                <w15:appearance w15:val="hidden"/>
                <w:temporary/>
                <w:showingPlcHdr/>
                <w:placeholder>
                  <w:docPart w:val="678071E9EE9C48368867868ED096091E"/>
                </w:placeholder>
                <w:rPr>
                  <w:noProof/>
                  <w:sz w:val="20"/>
                  <w:szCs w:val="20"/>
                  <w:lang w:val="pt-BR"/>
                </w:rPr>
              </w:sdtPr>
              <w:sdtContent>
                <w:r w:rsidRPr="7D5B27BB" w:rsidR="488AAC69">
                  <w:rPr>
                    <w:noProof/>
                    <w:lang w:val="pt-BR" w:bidi="pt-BR"/>
                  </w:rPr>
                  <w:t>Escolaridade</w:t>
                </w:r>
              </w:sdtContent>
              <w:sdtEndPr>
                <w:rPr>
                  <w:noProof/>
                  <w:sz w:val="20"/>
                  <w:szCs w:val="20"/>
                  <w:lang w:val="pt-BR"/>
                </w:rPr>
              </w:sdtEndPr>
            </w:sdt>
          </w:p>
          <w:p w:rsidRPr="008E3199" w:rsidR="000E1D44" w:rsidP="7D5B27BB" w:rsidRDefault="0057534A" w14:paraId="00303893" w14:textId="5AECE182">
            <w:pPr>
              <w:pStyle w:val="TextoEsquerda"/>
              <w:rPr>
                <w:noProof/>
                <w:lang w:val="pt-BR" w:bidi="pt-BR"/>
              </w:rPr>
            </w:pPr>
            <w:r w:rsidRPr="7D5B27BB" w:rsidR="214FB5FA">
              <w:rPr>
                <w:noProof/>
                <w:lang w:val="pt-BR" w:bidi="pt-BR"/>
              </w:rPr>
              <w:t>Cursando ensino superior – SPTECH - Análise e desenvolvimento de sistemas</w:t>
            </w:r>
            <w:r w:rsidRPr="7D5B27BB" w:rsidR="59BE10C3">
              <w:rPr>
                <w:noProof/>
                <w:lang w:val="pt-BR" w:bidi="pt-BR"/>
              </w:rPr>
              <w:t>.</w:t>
            </w:r>
            <w:r>
              <w:br/>
            </w:r>
            <w:r>
              <w:br/>
            </w:r>
            <w:r w:rsidRPr="7D5B27BB" w:rsidR="6848DE7E">
              <w:rPr>
                <w:noProof/>
                <w:lang w:val="pt-BR" w:bidi="pt-BR"/>
              </w:rPr>
              <w:t>Curso Técnixo – Senai - Comunicação Visual.</w:t>
            </w:r>
          </w:p>
        </w:tc>
        <w:tc>
          <w:tcPr>
            <w:tcW w:w="6954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C5A553F9DAB8499BAA7D15856C4DD632"/>
              </w:placeholder>
              <w:temporary/>
              <w:showingPlcHdr/>
              <w15:appearance w15:val="hidden"/>
              <w:text/>
            </w:sdtPr>
            <w:sdtEndPr/>
            <w:sdtContent>
              <w:p w:rsidRPr="008E3199" w:rsidR="00A77921" w:rsidP="00A77921" w:rsidRDefault="00A77921" w14:paraId="54F70A43" w14:textId="77777777">
                <w:pPr>
                  <w:pStyle w:val="Ttulo2"/>
                  <w:rPr>
                    <w:noProof/>
                    <w:lang w:val="pt-BR"/>
                  </w:rPr>
                </w:pPr>
                <w:r w:rsidRPr="7D5B27BB" w:rsidR="488AAC69">
                  <w:rPr>
                    <w:noProof/>
                    <w:lang w:val="pt-BR" w:bidi="pt-BR"/>
                  </w:rPr>
                  <w:t>Experiência</w:t>
                </w:r>
              </w:p>
            </w:sdtContent>
          </w:sdt>
          <w:p w:rsidRPr="008E3199" w:rsidR="000E1D44" w:rsidP="7D5B27BB" w:rsidRDefault="005F4299" w14:paraId="24518249" w14:textId="0E649787">
            <w:pPr>
              <w:pStyle w:val="TextoPequeno"/>
              <w:rPr>
                <w:noProof/>
                <w:sz w:val="20"/>
                <w:szCs w:val="20"/>
                <w:lang w:val="pt-BR"/>
              </w:rPr>
            </w:pPr>
            <w:r w:rsidRPr="7D5B27BB" w:rsidR="48F168D4">
              <w:rPr>
                <w:noProof/>
                <w:sz w:val="20"/>
                <w:szCs w:val="20"/>
                <w:lang w:val="pt-BR"/>
              </w:rPr>
              <w:t>2020-2022</w:t>
            </w:r>
          </w:p>
          <w:p w:rsidRPr="008E3199" w:rsidR="000E1D44" w:rsidP="7D5B27BB" w:rsidRDefault="005F4299" w14:paraId="65FFF97E" w14:textId="4644DE2F">
            <w:pPr>
              <w:pStyle w:val="TextoDireita"/>
              <w:rPr>
                <w:noProof/>
                <w:sz w:val="20"/>
                <w:szCs w:val="20"/>
                <w:lang w:val="pt-BR"/>
              </w:rPr>
            </w:pPr>
            <w:r w:rsidRPr="7D5B27BB" w:rsidR="48F168D4">
              <w:rPr>
                <w:noProof/>
                <w:sz w:val="20"/>
                <w:szCs w:val="20"/>
                <w:lang w:val="pt-BR"/>
              </w:rPr>
              <w:t>Trabal</w:t>
            </w:r>
            <w:r w:rsidRPr="7D5B27BB" w:rsidR="6E5C13EE">
              <w:rPr>
                <w:noProof/>
                <w:sz w:val="20"/>
                <w:szCs w:val="20"/>
                <w:lang w:val="pt-BR"/>
              </w:rPr>
              <w:t>h</w:t>
            </w:r>
            <w:r w:rsidRPr="7D5B27BB" w:rsidR="48F168D4">
              <w:rPr>
                <w:noProof/>
                <w:sz w:val="20"/>
                <w:szCs w:val="20"/>
                <w:lang w:val="pt-BR"/>
              </w:rPr>
              <w:t>os informais</w:t>
            </w:r>
            <w:r w:rsidRPr="7D5B27BB" w:rsidR="7ED7C814">
              <w:rPr>
                <w:noProof/>
                <w:sz w:val="20"/>
                <w:szCs w:val="20"/>
                <w:lang w:val="pt-BR"/>
              </w:rPr>
              <w:t xml:space="preserve"> - Padaria</w:t>
            </w:r>
          </w:p>
          <w:p w:rsidRPr="008E3199" w:rsidR="000E1D44" w:rsidP="000E1D44" w:rsidRDefault="000E1D44" w14:paraId="281341D9" w14:textId="77777777">
            <w:pPr>
              <w:pStyle w:val="TextoDireita"/>
              <w:rPr>
                <w:noProof/>
                <w:sz w:val="21"/>
                <w:lang w:val="pt-BR"/>
              </w:rPr>
            </w:pPr>
          </w:p>
          <w:p w:rsidRPr="008E3199" w:rsidR="0057534A" w:rsidP="7D5B27BB" w:rsidRDefault="005F4299" w14:paraId="1F2FA8BF" w14:textId="0F41CB93">
            <w:pPr>
              <w:pStyle w:val="TextoDireita"/>
              <w:rPr>
                <w:noProof/>
                <w:sz w:val="21"/>
                <w:szCs w:val="21"/>
                <w:lang w:val="pt-BR" w:bidi="pt-BR"/>
              </w:rPr>
            </w:pPr>
            <w:r w:rsidRPr="7D5B27BB" w:rsidR="48F168D4">
              <w:rPr>
                <w:noProof/>
                <w:sz w:val="21"/>
                <w:szCs w:val="21"/>
                <w:lang w:val="pt-BR" w:bidi="pt-BR"/>
              </w:rPr>
              <w:t>2022-Atualmente</w:t>
            </w:r>
          </w:p>
          <w:p w:rsidRPr="008E3199" w:rsidR="0057534A" w:rsidP="7D5B27BB" w:rsidRDefault="005F4299" w14:paraId="02695ED7" w14:textId="629ECD22">
            <w:pPr>
              <w:pStyle w:val="TextoDireita"/>
              <w:rPr>
                <w:noProof/>
                <w:sz w:val="20"/>
                <w:szCs w:val="20"/>
                <w:lang w:val="pt-BR"/>
              </w:rPr>
            </w:pPr>
            <w:r w:rsidRPr="7D5B27BB" w:rsidR="48F168D4">
              <w:rPr>
                <w:noProof/>
                <w:sz w:val="20"/>
                <w:szCs w:val="20"/>
                <w:lang w:val="pt-BR"/>
              </w:rPr>
              <w:t>Estagiário na Izio&amp;Co, atuando como desenvolvedor Full-Stack e desenvolvimento de mobile.</w:t>
            </w:r>
          </w:p>
          <w:p w:rsidRPr="008E3199" w:rsidR="000E1D44" w:rsidP="7D5B27BB" w:rsidRDefault="005F4299" w14:paraId="74D235BF" w14:noSpellErr="1" w14:textId="0C4F814C">
            <w:pPr>
              <w:pStyle w:val="TextoDireita"/>
              <w:rPr>
                <w:noProof/>
                <w:sz w:val="21"/>
                <w:szCs w:val="21"/>
                <w:lang w:val="pt-BR"/>
              </w:rPr>
            </w:pPr>
            <w:r w:rsidRPr="7D5B27BB" w:rsidR="12358D63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</w:tc>
      </w:tr>
      <w:tr w:rsidRPr="008E3199" w:rsidR="000E1D44" w:rsidTr="7D5B27BB" w14:paraId="55D15018" w14:textId="77777777">
        <w:trPr>
          <w:trHeight w:val="2010"/>
        </w:trPr>
        <w:tc>
          <w:tcPr>
            <w:tcW w:w="3512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E3199" w:rsidR="000E1D44" w:rsidP="7D5B27BB" w:rsidRDefault="005F4299" w14:paraId="1B078E24" w14:textId="069A8CB6">
            <w:pPr>
              <w:pStyle w:val="Ttulo1"/>
              <w:rPr>
                <w:noProof/>
                <w:sz w:val="20"/>
                <w:szCs w:val="20"/>
                <w:lang w:val="pt-BR"/>
              </w:rPr>
            </w:pPr>
            <w:r w:rsidRPr="7D5B27BB" w:rsidR="13A2B639">
              <w:rPr>
                <w:noProof/>
                <w:sz w:val="20"/>
                <w:szCs w:val="20"/>
                <w:lang w:val="pt-BR"/>
              </w:rPr>
              <w:t>Qualificações</w:t>
            </w:r>
          </w:p>
          <w:p w:rsidRPr="008E3199" w:rsidR="000E1D44" w:rsidP="7D5B27BB" w:rsidRDefault="0057534A" w14:paraId="720C9AB1" w14:textId="3D5032A7">
            <w:pPr>
              <w:pStyle w:val="TextoEsquerda"/>
              <w:rPr>
                <w:noProof/>
                <w:lang w:val="pt-BR" w:bidi="pt-BR"/>
              </w:rPr>
            </w:pPr>
            <w:r w:rsidRPr="7D5B27BB" w:rsidR="13A2B639">
              <w:rPr>
                <w:noProof/>
                <w:lang w:val="pt-BR" w:bidi="pt-BR"/>
              </w:rPr>
              <w:t>Aprendi SpringBoot e POO na faculdade.</w:t>
            </w:r>
            <w:r>
              <w:br/>
            </w:r>
            <w:r w:rsidRPr="7D5B27BB" w:rsidR="633F690D">
              <w:rPr>
                <w:noProof/>
                <w:lang w:val="pt-BR" w:bidi="pt-BR"/>
              </w:rPr>
              <w:t>Proatividade.</w:t>
            </w:r>
            <w:r>
              <w:br/>
            </w:r>
            <w:r w:rsidRPr="7D5B27BB" w:rsidR="361DC521">
              <w:rPr>
                <w:noProof/>
                <w:lang w:val="pt-BR" w:bidi="pt-BR"/>
              </w:rPr>
              <w:t>H</w:t>
            </w:r>
            <w:r w:rsidRPr="7D5B27BB" w:rsidR="415AA90C">
              <w:rPr>
                <w:noProof/>
                <w:lang w:val="pt-BR" w:bidi="pt-BR"/>
              </w:rPr>
              <w:t>abilidades de comunicação com trabalhos informais</w:t>
            </w:r>
            <w:r w:rsidRPr="7D5B27BB" w:rsidR="2CCF6213">
              <w:rPr>
                <w:noProof/>
                <w:lang w:val="pt-BR" w:bidi="pt-BR"/>
              </w:rPr>
              <w:t>.</w:t>
            </w:r>
            <w:r>
              <w:br/>
            </w:r>
            <w:r w:rsidRPr="7D5B27BB" w:rsidR="24CDE322">
              <w:rPr>
                <w:noProof/>
                <w:lang w:val="pt-BR" w:bidi="pt-BR"/>
              </w:rPr>
              <w:t>B</w:t>
            </w:r>
            <w:r w:rsidRPr="7D5B27BB" w:rsidR="3F920BD6">
              <w:rPr>
                <w:noProof/>
                <w:lang w:val="pt-BR" w:bidi="pt-BR"/>
              </w:rPr>
              <w:t>usco evolução constante.</w:t>
            </w:r>
            <w:r>
              <w:br/>
            </w:r>
            <w:r w:rsidRPr="7D5B27BB" w:rsidR="03ECF675">
              <w:rPr>
                <w:noProof/>
                <w:lang w:val="pt-BR" w:bidi="pt-BR"/>
              </w:rPr>
              <w:t>Resiliência.</w:t>
            </w:r>
            <w:r>
              <w:br/>
            </w:r>
            <w:r w:rsidRPr="7D5B27BB" w:rsidR="7D0F2ADE">
              <w:rPr>
                <w:noProof/>
                <w:lang w:val="pt-BR" w:bidi="pt-BR"/>
              </w:rPr>
              <w:t>Trabalho em equipe.</w:t>
            </w:r>
          </w:p>
        </w:tc>
        <w:tc>
          <w:tcPr>
            <w:tcW w:w="6954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="0E93A84E" w:rsidP="7D5B27BB" w:rsidRDefault="0E93A84E" w14:paraId="4030C398" w14:textId="36A9B8A2">
            <w:pPr>
              <w:pStyle w:val="Ttulo2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/>
                <w:color w:val="404040" w:themeColor="text1" w:themeTint="BF" w:themeShade="FF"/>
                <w:sz w:val="20"/>
                <w:szCs w:val="20"/>
                <w:lang w:val="pt-BR"/>
              </w:rPr>
            </w:pPr>
            <w:r w:rsidRPr="7D5B27BB" w:rsidR="0E93A84E">
              <w:rPr>
                <w:noProof/>
                <w:sz w:val="20"/>
                <w:szCs w:val="20"/>
                <w:lang w:val="pt-BR"/>
              </w:rPr>
              <w:t>Skills Técnicas</w:t>
            </w:r>
            <w:r>
              <w:br/>
            </w:r>
            <w:r>
              <w:br/>
            </w:r>
            <w:r w:rsidRPr="7D5B27BB" w:rsidR="2AEDCFA2"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>Forte</w:t>
            </w:r>
            <w:r w:rsidRPr="7D5B27BB" w:rsidR="2AEDCFA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>: Spring Boot, Programação Orientada a Objetos, HTML, CSS, JavaScript, MySQL</w:t>
            </w:r>
            <w:r w:rsidRPr="7D5B27BB" w:rsidR="340A9BA3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 xml:space="preserve"> e Git.</w:t>
            </w:r>
            <w:r>
              <w:br/>
            </w:r>
            <w:r>
              <w:br/>
            </w:r>
            <w:r>
              <w:br/>
            </w:r>
            <w:r w:rsidRPr="7D5B27BB" w:rsidR="00518BAA"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>Conhecedor</w:t>
            </w:r>
            <w:r w:rsidRPr="7D5B27BB" w:rsidR="4B9B5D09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 xml:space="preserve">: ShellScript, </w:t>
            </w:r>
            <w:r w:rsidRPr="7D5B27BB" w:rsidR="63C4C5BF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>Flutter, Dart, Docker, AWS, C#, React e PostgreSQL</w:t>
            </w:r>
            <w:r w:rsidRPr="7D5B27BB" w:rsidR="2141E4C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noProof/>
                <w:color w:val="404040" w:themeColor="text1" w:themeTint="BF" w:themeShade="FF"/>
                <w:sz w:val="20"/>
                <w:szCs w:val="20"/>
                <w:lang w:val="pt-BR"/>
              </w:rPr>
              <w:t>.</w:t>
            </w:r>
          </w:p>
        </w:tc>
      </w:tr>
      <w:tr w:rsidRPr="008E3199" w:rsidR="000E1D44" w:rsidTr="7D5B27BB" w14:paraId="3FD18937" w14:textId="77777777">
        <w:trPr>
          <w:trHeight w:val="149"/>
        </w:trPr>
        <w:tc>
          <w:tcPr>
            <w:tcW w:w="3512" w:type="dxa"/>
            <w:gridSpan w:val="2"/>
            <w:tcBorders>
              <w:right w:val="single" w:color="648276" w:themeColor="accent5" w:sz="18" w:space="0"/>
            </w:tcBorders>
            <w:tcMar/>
          </w:tcPr>
          <w:p w:rsidRPr="008E3199" w:rsidR="000E1D44" w:rsidRDefault="000E1D44" w14:paraId="7FC7410C" w14:textId="77777777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color="648276" w:themeColor="accent5" w:sz="18" w:space="0"/>
            </w:tcBorders>
            <w:tcMar/>
          </w:tcPr>
          <w:p w:rsidR="7D5B27BB" w:rsidRDefault="7D5B27BB" w14:paraId="49207543" w14:textId="398B0DBA"/>
        </w:tc>
      </w:tr>
    </w:tbl>
    <w:p w:rsidRPr="008E3199" w:rsidR="00C55D85" w:rsidRDefault="00C55D85" w14:paraId="6489DA45" w14:textId="77777777">
      <w:pPr>
        <w:rPr>
          <w:noProof/>
          <w:lang w:val="pt-BR"/>
        </w:rPr>
      </w:pPr>
    </w:p>
    <w:sectPr w:rsidRPr="008E3199" w:rsidR="00C55D85" w:rsidSect="0016224E">
      <w:footerReference w:type="default" r:id="rId10"/>
      <w:pgSz w:w="11906" w:h="16838" w:orient="portrait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299" w:rsidP="00F316AD" w:rsidRDefault="005F4299" w14:paraId="7A4EB899" w14:textId="77777777">
      <w:r>
        <w:separator/>
      </w:r>
    </w:p>
  </w:endnote>
  <w:endnote w:type="continuationSeparator" w:id="0">
    <w:p w:rsidR="005F4299" w:rsidP="00F316AD" w:rsidRDefault="005F4299" w14:paraId="374F21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EB403B" w:rsidR="000E1D44" w:rsidRDefault="000E1D44" w14:paraId="282718F2" w14:textId="77777777">
    <w:pPr>
      <w:pStyle w:val="Rodap"/>
      <w:rPr>
        <w:lang w:val="pt-BR"/>
      </w:rPr>
    </w:pPr>
    <w:r w:rsidRPr="00EB403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82FFB" wp14:editId="01F5AD05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2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lt="&quot;&quot;" o:spid="_x0000_s1026" fillcolor="#648276 [3208]" stroked="f" w14:anchorId="68D2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299" w:rsidP="00F316AD" w:rsidRDefault="005F4299" w14:paraId="17877A5C" w14:textId="77777777">
      <w:r>
        <w:separator/>
      </w:r>
    </w:p>
  </w:footnote>
  <w:footnote w:type="continuationSeparator" w:id="0">
    <w:p w:rsidR="005F4299" w:rsidP="00F316AD" w:rsidRDefault="005F4299" w14:paraId="6A55F4C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6727795">
    <w:abstractNumId w:val="12"/>
  </w:num>
  <w:num w:numId="2" w16cid:durableId="907765973">
    <w:abstractNumId w:val="11"/>
  </w:num>
  <w:num w:numId="3" w16cid:durableId="417869344">
    <w:abstractNumId w:val="10"/>
  </w:num>
  <w:num w:numId="4" w16cid:durableId="1427068682">
    <w:abstractNumId w:val="9"/>
  </w:num>
  <w:num w:numId="5" w16cid:durableId="1714889230">
    <w:abstractNumId w:val="7"/>
  </w:num>
  <w:num w:numId="6" w16cid:durableId="1907572241">
    <w:abstractNumId w:val="6"/>
  </w:num>
  <w:num w:numId="7" w16cid:durableId="2130859571">
    <w:abstractNumId w:val="5"/>
  </w:num>
  <w:num w:numId="8" w16cid:durableId="1157382729">
    <w:abstractNumId w:val="4"/>
  </w:num>
  <w:num w:numId="9" w16cid:durableId="1882476101">
    <w:abstractNumId w:val="8"/>
  </w:num>
  <w:num w:numId="10" w16cid:durableId="1493450080">
    <w:abstractNumId w:val="3"/>
  </w:num>
  <w:num w:numId="11" w16cid:durableId="1080058159">
    <w:abstractNumId w:val="2"/>
  </w:num>
  <w:num w:numId="12" w16cid:durableId="699086943">
    <w:abstractNumId w:val="1"/>
  </w:num>
  <w:num w:numId="13" w16cid:durableId="30717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99"/>
    <w:rsid w:val="000E1D44"/>
    <w:rsid w:val="0016224E"/>
    <w:rsid w:val="0020696E"/>
    <w:rsid w:val="002356A2"/>
    <w:rsid w:val="002D12DA"/>
    <w:rsid w:val="003019B2"/>
    <w:rsid w:val="0034688D"/>
    <w:rsid w:val="0040233B"/>
    <w:rsid w:val="00511A6E"/>
    <w:rsid w:val="00518BAA"/>
    <w:rsid w:val="0057534A"/>
    <w:rsid w:val="005F4299"/>
    <w:rsid w:val="00605A5B"/>
    <w:rsid w:val="006B3547"/>
    <w:rsid w:val="006C60E6"/>
    <w:rsid w:val="006E70D3"/>
    <w:rsid w:val="007B0F94"/>
    <w:rsid w:val="008E3199"/>
    <w:rsid w:val="00A49ACD"/>
    <w:rsid w:val="00A77921"/>
    <w:rsid w:val="00B575FB"/>
    <w:rsid w:val="00C1095A"/>
    <w:rsid w:val="00C55D85"/>
    <w:rsid w:val="00CA2273"/>
    <w:rsid w:val="00CC67FD"/>
    <w:rsid w:val="00CD50FD"/>
    <w:rsid w:val="00CD52FA"/>
    <w:rsid w:val="00D47124"/>
    <w:rsid w:val="00D8582E"/>
    <w:rsid w:val="00DD5D7B"/>
    <w:rsid w:val="00DE74FE"/>
    <w:rsid w:val="00EB403B"/>
    <w:rsid w:val="00F316AD"/>
    <w:rsid w:val="00F4501B"/>
    <w:rsid w:val="010EA1B8"/>
    <w:rsid w:val="0290A555"/>
    <w:rsid w:val="03ECF675"/>
    <w:rsid w:val="05E212DB"/>
    <w:rsid w:val="0AB583FE"/>
    <w:rsid w:val="0C51545F"/>
    <w:rsid w:val="0E93A84E"/>
    <w:rsid w:val="12358D63"/>
    <w:rsid w:val="135D0E3C"/>
    <w:rsid w:val="13A2B639"/>
    <w:rsid w:val="1937C4ED"/>
    <w:rsid w:val="1BDFD6C6"/>
    <w:rsid w:val="1E73DC35"/>
    <w:rsid w:val="200FAC96"/>
    <w:rsid w:val="2141E4C8"/>
    <w:rsid w:val="214FB5FA"/>
    <w:rsid w:val="22DEA733"/>
    <w:rsid w:val="24CDE322"/>
    <w:rsid w:val="266DB343"/>
    <w:rsid w:val="26B95113"/>
    <w:rsid w:val="28DA9F51"/>
    <w:rsid w:val="2AEDCFA2"/>
    <w:rsid w:val="2B90D4EE"/>
    <w:rsid w:val="2B91D11E"/>
    <w:rsid w:val="2CCF6213"/>
    <w:rsid w:val="2D2DA17F"/>
    <w:rsid w:val="3097C4D1"/>
    <w:rsid w:val="3115BFD1"/>
    <w:rsid w:val="31F76B52"/>
    <w:rsid w:val="334C364B"/>
    <w:rsid w:val="340A9BA3"/>
    <w:rsid w:val="356B35F4"/>
    <w:rsid w:val="361DC521"/>
    <w:rsid w:val="37070655"/>
    <w:rsid w:val="3A961265"/>
    <w:rsid w:val="3D3F3212"/>
    <w:rsid w:val="3F12183A"/>
    <w:rsid w:val="3F920BD6"/>
    <w:rsid w:val="3FD3589D"/>
    <w:rsid w:val="40ADE89B"/>
    <w:rsid w:val="415AA90C"/>
    <w:rsid w:val="42A1244A"/>
    <w:rsid w:val="46A6511C"/>
    <w:rsid w:val="488AAC69"/>
    <w:rsid w:val="48F168D4"/>
    <w:rsid w:val="4AAC362F"/>
    <w:rsid w:val="4B335D19"/>
    <w:rsid w:val="4B9B5D09"/>
    <w:rsid w:val="4DAE8687"/>
    <w:rsid w:val="511B77B3"/>
    <w:rsid w:val="52BF359A"/>
    <w:rsid w:val="552DB30B"/>
    <w:rsid w:val="59BE10C3"/>
    <w:rsid w:val="5ACA477F"/>
    <w:rsid w:val="5B458941"/>
    <w:rsid w:val="5C9F7DB0"/>
    <w:rsid w:val="5CB6C498"/>
    <w:rsid w:val="5CE159A2"/>
    <w:rsid w:val="5D38C4F0"/>
    <w:rsid w:val="5E5294F9"/>
    <w:rsid w:val="60A2F516"/>
    <w:rsid w:val="633F690D"/>
    <w:rsid w:val="63C4C5BF"/>
    <w:rsid w:val="652BBD2C"/>
    <w:rsid w:val="66770111"/>
    <w:rsid w:val="67B2E221"/>
    <w:rsid w:val="6848DE7E"/>
    <w:rsid w:val="69449AE8"/>
    <w:rsid w:val="6B639A91"/>
    <w:rsid w:val="6CEAD61C"/>
    <w:rsid w:val="6E5C13EE"/>
    <w:rsid w:val="6E86A67D"/>
    <w:rsid w:val="6EEAB91B"/>
    <w:rsid w:val="6EF2A6A1"/>
    <w:rsid w:val="6F9AB40F"/>
    <w:rsid w:val="70A325DB"/>
    <w:rsid w:val="736EAC76"/>
    <w:rsid w:val="750A7CD7"/>
    <w:rsid w:val="7561E825"/>
    <w:rsid w:val="7666E5EF"/>
    <w:rsid w:val="76FDB886"/>
    <w:rsid w:val="7BD129A9"/>
    <w:rsid w:val="7C543C25"/>
    <w:rsid w:val="7D0F2ADE"/>
    <w:rsid w:val="7D5B27BB"/>
    <w:rsid w:val="7DA424A6"/>
    <w:rsid w:val="7ED7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744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uiPriority="3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hAnsi="Georgia" w:eastAsiaTheme="majorEastAs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hAnsi="Georgia" w:eastAsiaTheme="majorEastAs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hAnsi="Georgia" w:eastAsiaTheme="majorEastAs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hAnsi="Georgia" w:eastAsiaTheme="majorEastAs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hAnsi="Georgia" w:eastAsiaTheme="majorEastAs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hAnsi="Georgia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hAnsi="Georgia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styleId="TtuloChar" w:customStyle="1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styleId="SubttuloChar" w:customStyle="1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styleId="Ttulo1Char" w:customStyle="1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styleId="TextoEsquerda" w:customStyle="1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styleId="Ttulo2Char" w:customStyle="1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styleId="TextoPequeno" w:customStyle="1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styleId="TextoDireita" w:customStyle="1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styleId="Ttulo3Char" w:customStyle="1">
    <w:name w:val="Título 3 Char"/>
    <w:basedOn w:val="Fontepargpadro"/>
    <w:link w:val="Ttulo3"/>
    <w:uiPriority w:val="9"/>
    <w:semiHidden/>
    <w:rsid w:val="00EB403B"/>
    <w:rPr>
      <w:rFonts w:ascii="Georgia" w:hAnsi="Georgia" w:eastAsiaTheme="majorEastAsia" w:cstheme="majorBidi"/>
      <w:color w:val="181B23" w:themeColor="accent1" w:themeShade="7F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B403B"/>
    <w:rPr>
      <w:rFonts w:ascii="Georgia" w:hAnsi="Georgia" w:eastAsiaTheme="majorEastAsia" w:cstheme="majorBidi"/>
      <w:i/>
      <w:iCs/>
      <w:color w:val="242935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B403B"/>
    <w:rPr>
      <w:rFonts w:ascii="Georgia" w:hAnsi="Georgia" w:eastAsiaTheme="majorEastAsia" w:cstheme="majorBidi"/>
      <w:color w:val="242935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B403B"/>
    <w:rPr>
      <w:rFonts w:ascii="Georgia" w:hAnsi="Georgia" w:eastAsiaTheme="majorEastAsia" w:cstheme="majorBidi"/>
      <w:color w:val="181B2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B403B"/>
    <w:rPr>
      <w:rFonts w:ascii="Georgia" w:hAnsi="Georgia" w:eastAsiaTheme="majorEastAsia" w:cstheme="majorBidi"/>
      <w:i/>
      <w:iCs/>
      <w:color w:val="181B2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B403B"/>
    <w:rPr>
      <w:rFonts w:ascii="Georgia" w:hAnsi="Georgia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B403B"/>
    <w:rPr>
      <w:rFonts w:ascii="Georgia" w:hAnsi="Georgia" w:eastAsiaTheme="majorEastAs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color="303848" w:themeColor="accent1" w:sz="2" w:space="10"/>
        <w:left w:val="single" w:color="303848" w:themeColor="accent1" w:sz="2" w:space="10"/>
        <w:bottom w:val="single" w:color="303848" w:themeColor="accent1" w:sz="2" w:space="10"/>
        <w:right w:val="single" w:color="303848" w:themeColor="accent1" w:sz="2" w:space="10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C212B" w:themeColor="accent1" w:themeShade="99" w:sz="4" w:space="0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5734" w:themeColor="accent2" w:themeShade="99" w:sz="4" w:space="0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themeShade="99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themeShade="99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C4D46" w:themeColor="accent5" w:themeShade="99" w:sz="4" w:space="0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648276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themeShade="99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styleId="DataChar" w:customStyle="1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Space="180" w:wrap="auto" w:hAnchor="page" w:xAlign="center" w:yAlign="bottom" w:hRule="exact"/>
      <w:ind w:left="2880"/>
    </w:pPr>
    <w:rPr>
      <w:rFonts w:ascii="Georgia" w:hAnsi="Georgia" w:eastAsiaTheme="majorEastAs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hAnsi="Georgia" w:eastAsiaTheme="majorEastAs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color="A1ABC0" w:themeColor="accent1" w:themeTint="66" w:sz="4" w:space="0"/>
        <w:left w:val="single" w:color="A1ABC0" w:themeColor="accent1" w:themeTint="66" w:sz="4" w:space="0"/>
        <w:bottom w:val="single" w:color="A1ABC0" w:themeColor="accent1" w:themeTint="66" w:sz="4" w:space="0"/>
        <w:right w:val="single" w:color="A1ABC0" w:themeColor="accent1" w:themeTint="66" w:sz="4" w:space="0"/>
        <w:insideH w:val="single" w:color="A1ABC0" w:themeColor="accent1" w:themeTint="66" w:sz="4" w:space="0"/>
        <w:insideV w:val="single" w:color="A1AB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color="E5D3C2" w:themeColor="accent2" w:themeTint="66" w:sz="4" w:space="0"/>
        <w:left w:val="single" w:color="E5D3C2" w:themeColor="accent2" w:themeTint="66" w:sz="4" w:space="0"/>
        <w:bottom w:val="single" w:color="E5D3C2" w:themeColor="accent2" w:themeTint="66" w:sz="4" w:space="0"/>
        <w:right w:val="single" w:color="E5D3C2" w:themeColor="accent2" w:themeTint="66" w:sz="4" w:space="0"/>
        <w:insideH w:val="single" w:color="E5D3C2" w:themeColor="accent2" w:themeTint="66" w:sz="4" w:space="0"/>
        <w:insideV w:val="single" w:color="E5D3C2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color="BFCEC8" w:themeColor="accent5" w:themeTint="66" w:sz="4" w:space="0"/>
        <w:left w:val="single" w:color="BFCEC8" w:themeColor="accent5" w:themeTint="66" w:sz="4" w:space="0"/>
        <w:bottom w:val="single" w:color="BFCEC8" w:themeColor="accent5" w:themeTint="66" w:sz="4" w:space="0"/>
        <w:right w:val="single" w:color="BFCEC8" w:themeColor="accent5" w:themeTint="66" w:sz="4" w:space="0"/>
        <w:insideH w:val="single" w:color="BFCEC8" w:themeColor="accent5" w:themeTint="66" w:sz="4" w:space="0"/>
        <w:insideV w:val="single" w:color="BFCEC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color="7282A1" w:themeColor="accent1" w:themeTint="99" w:sz="2" w:space="0"/>
        <w:bottom w:val="single" w:color="7282A1" w:themeColor="accent1" w:themeTint="99" w:sz="2" w:space="0"/>
        <w:insideH w:val="single" w:color="7282A1" w:themeColor="accent1" w:themeTint="99" w:sz="2" w:space="0"/>
        <w:insideV w:val="single" w:color="7282A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82A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color="D8BDA4" w:themeColor="accent2" w:themeTint="99" w:sz="2" w:space="0"/>
        <w:bottom w:val="single" w:color="D8BDA4" w:themeColor="accent2" w:themeTint="99" w:sz="2" w:space="0"/>
        <w:insideH w:val="single" w:color="D8BDA4" w:themeColor="accent2" w:themeTint="99" w:sz="2" w:space="0"/>
        <w:insideV w:val="single" w:color="D8BDA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DA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color="A0B6AD" w:themeColor="accent5" w:themeTint="99" w:sz="2" w:space="0"/>
        <w:bottom w:val="single" w:color="A0B6AD" w:themeColor="accent5" w:themeTint="99" w:sz="2" w:space="0"/>
        <w:insideH w:val="single" w:color="A0B6AD" w:themeColor="accent5" w:themeTint="99" w:sz="2" w:space="0"/>
        <w:insideV w:val="single" w:color="A0B6A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B6A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themeTint="99" w:sz="4" w:space="0"/>
        </w:tcBorders>
      </w:tcPr>
    </w:tblStylePr>
    <w:tblStylePr w:type="nwCell">
      <w:tblPr/>
      <w:tcPr>
        <w:tcBorders>
          <w:bottom w:val="single" w:color="7282A1" w:themeColor="accent1" w:themeTint="99" w:sz="4" w:space="0"/>
        </w:tcBorders>
      </w:tcPr>
    </w:tblStylePr>
    <w:tblStylePr w:type="seCell">
      <w:tblPr/>
      <w:tcPr>
        <w:tcBorders>
          <w:top w:val="single" w:color="7282A1" w:themeColor="accent1" w:themeTint="99" w:sz="4" w:space="0"/>
        </w:tcBorders>
      </w:tcPr>
    </w:tblStylePr>
    <w:tblStylePr w:type="swCell">
      <w:tblPr/>
      <w:tcPr>
        <w:tcBorders>
          <w:top w:val="single" w:color="7282A1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themeTint="99" w:sz="4" w:space="0"/>
        </w:tcBorders>
      </w:tcPr>
    </w:tblStylePr>
    <w:tblStylePr w:type="nwCell">
      <w:tblPr/>
      <w:tcPr>
        <w:tcBorders>
          <w:bottom w:val="single" w:color="D8BDA4" w:themeColor="accent2" w:themeTint="99" w:sz="4" w:space="0"/>
        </w:tcBorders>
      </w:tcPr>
    </w:tblStylePr>
    <w:tblStylePr w:type="seCell">
      <w:tblPr/>
      <w:tcPr>
        <w:tcBorders>
          <w:top w:val="single" w:color="D8BDA4" w:themeColor="accent2" w:themeTint="99" w:sz="4" w:space="0"/>
        </w:tcBorders>
      </w:tcPr>
    </w:tblStylePr>
    <w:tblStylePr w:type="swCell">
      <w:tblPr/>
      <w:tcPr>
        <w:tcBorders>
          <w:top w:val="single" w:color="D8BDA4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themeTint="99" w:sz="4" w:space="0"/>
        </w:tcBorders>
      </w:tcPr>
    </w:tblStylePr>
    <w:tblStylePr w:type="nwCell">
      <w:tblPr/>
      <w:tcPr>
        <w:tcBorders>
          <w:bottom w:val="single" w:color="A0B6AD" w:themeColor="accent5" w:themeTint="99" w:sz="4" w:space="0"/>
        </w:tcBorders>
      </w:tcPr>
    </w:tblStylePr>
    <w:tblStylePr w:type="seCell">
      <w:tblPr/>
      <w:tcPr>
        <w:tcBorders>
          <w:top w:val="single" w:color="A0B6AD" w:themeColor="accent5" w:themeTint="99" w:sz="4" w:space="0"/>
        </w:tcBorders>
      </w:tcPr>
    </w:tblStylePr>
    <w:tblStylePr w:type="swCell">
      <w:tblPr/>
      <w:tcPr>
        <w:tcBorders>
          <w:top w:val="single" w:color="A0B6A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themeTint="99" w:sz="4" w:space="0"/>
        </w:tcBorders>
      </w:tcPr>
    </w:tblStylePr>
    <w:tblStylePr w:type="nwCell">
      <w:tblPr/>
      <w:tcPr>
        <w:tcBorders>
          <w:bottom w:val="single" w:color="7282A1" w:themeColor="accent1" w:themeTint="99" w:sz="4" w:space="0"/>
        </w:tcBorders>
      </w:tcPr>
    </w:tblStylePr>
    <w:tblStylePr w:type="seCell">
      <w:tblPr/>
      <w:tcPr>
        <w:tcBorders>
          <w:top w:val="single" w:color="7282A1" w:themeColor="accent1" w:themeTint="99" w:sz="4" w:space="0"/>
        </w:tcBorders>
      </w:tcPr>
    </w:tblStylePr>
    <w:tblStylePr w:type="swCell">
      <w:tblPr/>
      <w:tcPr>
        <w:tcBorders>
          <w:top w:val="single" w:color="7282A1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themeTint="99" w:sz="4" w:space="0"/>
        </w:tcBorders>
      </w:tcPr>
    </w:tblStylePr>
    <w:tblStylePr w:type="nwCell">
      <w:tblPr/>
      <w:tcPr>
        <w:tcBorders>
          <w:bottom w:val="single" w:color="D8BDA4" w:themeColor="accent2" w:themeTint="99" w:sz="4" w:space="0"/>
        </w:tcBorders>
      </w:tcPr>
    </w:tblStylePr>
    <w:tblStylePr w:type="seCell">
      <w:tblPr/>
      <w:tcPr>
        <w:tcBorders>
          <w:top w:val="single" w:color="D8BDA4" w:themeColor="accent2" w:themeTint="99" w:sz="4" w:space="0"/>
        </w:tcBorders>
      </w:tcPr>
    </w:tblStylePr>
    <w:tblStylePr w:type="swCell">
      <w:tblPr/>
      <w:tcPr>
        <w:tcBorders>
          <w:top w:val="single" w:color="D8BDA4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themeTint="99" w:sz="4" w:space="0"/>
        </w:tcBorders>
      </w:tcPr>
    </w:tblStylePr>
    <w:tblStylePr w:type="nwCell">
      <w:tblPr/>
      <w:tcPr>
        <w:tcBorders>
          <w:bottom w:val="single" w:color="A0B6AD" w:themeColor="accent5" w:themeTint="99" w:sz="4" w:space="0"/>
        </w:tcBorders>
      </w:tcPr>
    </w:tblStylePr>
    <w:tblStylePr w:type="seCell">
      <w:tblPr/>
      <w:tcPr>
        <w:tcBorders>
          <w:top w:val="single" w:color="A0B6AD" w:themeColor="accent5" w:themeTint="99" w:sz="4" w:space="0"/>
        </w:tcBorders>
      </w:tcPr>
    </w:tblStylePr>
    <w:tblStylePr w:type="swCell">
      <w:tblPr/>
      <w:tcPr>
        <w:tcBorders>
          <w:top w:val="single" w:color="A0B6A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hAnsi="Georgia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color="303848" w:themeColor="accent1" w:sz="4" w:space="10"/>
        <w:bottom w:val="single" w:color="303848" w:themeColor="accent1" w:sz="4" w:space="10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1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1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1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82A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82A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DA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BDA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B6A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B6A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color="7282A1" w:themeColor="accent1" w:themeTint="99" w:sz="4" w:space="0"/>
        <w:bottom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color="D8BDA4" w:themeColor="accent2" w:themeTint="99" w:sz="4" w:space="0"/>
        <w:bottom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color="A0B6AD" w:themeColor="accent5" w:themeTint="99" w:sz="4" w:space="0"/>
        <w:bottom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color="303848" w:themeColor="accent1" w:sz="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03848" w:themeColor="accent1" w:sz="4" w:space="0"/>
          <w:right w:val="single" w:color="303848" w:themeColor="accent1" w:sz="4" w:space="0"/>
        </w:tcBorders>
      </w:tcPr>
    </w:tblStylePr>
    <w:tblStylePr w:type="band1Horz">
      <w:tblPr/>
      <w:tcPr>
        <w:tcBorders>
          <w:top w:val="single" w:color="303848" w:themeColor="accent1" w:sz="4" w:space="0"/>
          <w:bottom w:val="single" w:color="30384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03848" w:themeColor="accent1" w:sz="4" w:space="0"/>
          <w:left w:val="nil"/>
        </w:tcBorders>
      </w:tcPr>
    </w:tblStylePr>
    <w:tblStylePr w:type="swCell">
      <w:tblPr/>
      <w:tcPr>
        <w:tcBorders>
          <w:top w:val="double" w:color="303848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color="BF9268" w:themeColor="accent2" w:sz="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9268" w:themeColor="accent2" w:sz="4" w:space="0"/>
          <w:right w:val="single" w:color="BF9268" w:themeColor="accent2" w:sz="4" w:space="0"/>
        </w:tcBorders>
      </w:tcPr>
    </w:tblStylePr>
    <w:tblStylePr w:type="band1Horz">
      <w:tblPr/>
      <w:tcPr>
        <w:tcBorders>
          <w:top w:val="single" w:color="BF9268" w:themeColor="accent2" w:sz="4" w:space="0"/>
          <w:bottom w:val="single" w:color="BF926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9268" w:themeColor="accent2" w:sz="4" w:space="0"/>
          <w:left w:val="nil"/>
        </w:tcBorders>
      </w:tcPr>
    </w:tblStylePr>
    <w:tblStylePr w:type="swCell">
      <w:tblPr/>
      <w:tcPr>
        <w:tcBorders>
          <w:top w:val="double" w:color="BF926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color="648276" w:themeColor="accent5" w:sz="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48276" w:themeColor="accent5" w:sz="4" w:space="0"/>
          <w:right w:val="single" w:color="648276" w:themeColor="accent5" w:sz="4" w:space="0"/>
        </w:tcBorders>
      </w:tcPr>
    </w:tblStylePr>
    <w:tblStylePr w:type="band1Horz">
      <w:tblPr/>
      <w:tcPr>
        <w:tcBorders>
          <w:top w:val="single" w:color="648276" w:themeColor="accent5" w:sz="4" w:space="0"/>
          <w:bottom w:val="single" w:color="64827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48276" w:themeColor="accent5" w:sz="4" w:space="0"/>
          <w:left w:val="nil"/>
        </w:tcBorders>
      </w:tcPr>
    </w:tblStylePr>
    <w:tblStylePr w:type="swCell">
      <w:tblPr/>
      <w:tcPr>
        <w:tcBorders>
          <w:top w:val="double" w:color="648276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7282A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D8BDA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A0B6A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303848" w:themeColor="accent1" w:sz="24" w:space="0"/>
        <w:left w:val="single" w:color="303848" w:themeColor="accent1" w:sz="24" w:space="0"/>
        <w:bottom w:val="single" w:color="303848" w:themeColor="accent1" w:sz="24" w:space="0"/>
        <w:right w:val="single" w:color="303848" w:themeColor="accent1" w:sz="24" w:space="0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24" w:space="0"/>
        <w:bottom w:val="single" w:color="BF9268" w:themeColor="accent2" w:sz="24" w:space="0"/>
        <w:right w:val="single" w:color="BF9268" w:themeColor="accent2" w:sz="24" w:space="0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648276" w:themeColor="accent5" w:sz="24" w:space="0"/>
        <w:left w:val="single" w:color="648276" w:themeColor="accent5" w:sz="24" w:space="0"/>
        <w:bottom w:val="single" w:color="648276" w:themeColor="accent5" w:sz="24" w:space="0"/>
        <w:right w:val="single" w:color="648276" w:themeColor="accent5" w:sz="24" w:space="0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color="303848" w:themeColor="accent1" w:sz="4" w:space="0"/>
        <w:bottom w:val="single" w:color="30384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0384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color="BF9268" w:themeColor="accent2" w:sz="4" w:space="0"/>
        <w:bottom w:val="single" w:color="BF926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926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color="648276" w:themeColor="accent5" w:sz="4" w:space="0"/>
        <w:bottom w:val="single" w:color="64827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4827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0384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0384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0384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0384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926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926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926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926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4827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4827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4827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4827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  <w:insideV w:val="single" w:color="576582" w:themeColor="accent1" w:themeTint="BF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7658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  <w:insideV w:val="single" w:color="CFAD8D" w:themeColor="accent2" w:themeTint="BF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AD8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  <w:insideV w:val="single" w:color="88A398" w:themeColor="accent5" w:themeTint="BF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8A39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color="303848" w:themeColor="accent1" w:sz="6" w:space="0"/>
          <w:insideV w:val="single" w:color="303848" w:themeColor="accent1" w:sz="6" w:space="0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color="BF9268" w:themeColor="accent2" w:sz="6" w:space="0"/>
          <w:insideV w:val="single" w:color="BF9268" w:themeColor="accent2" w:sz="6" w:space="0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color="648276" w:themeColor="accent5" w:sz="6" w:space="0"/>
          <w:insideV w:val="single" w:color="648276" w:themeColor="accent5" w:sz="6" w:space="0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3848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9268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48276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3848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3848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3848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926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926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4827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4827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76582" w:themeColor="accent1" w:themeTint="BF" w:sz="8" w:space="0"/>
          <w:left w:val="single" w:color="576582" w:themeColor="accent1" w:themeTint="BF" w:sz="8" w:space="0"/>
          <w:bottom w:val="single" w:color="576582" w:themeColor="accent1" w:themeTint="BF" w:sz="8" w:space="0"/>
          <w:right w:val="single" w:color="576582" w:themeColor="accent1" w:themeTint="BF" w:sz="8" w:space="0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76582" w:themeColor="accent1" w:themeTint="BF" w:sz="6" w:space="0"/>
          <w:left w:val="single" w:color="576582" w:themeColor="accent1" w:themeTint="BF" w:sz="8" w:space="0"/>
          <w:bottom w:val="single" w:color="576582" w:themeColor="accent1" w:themeTint="BF" w:sz="8" w:space="0"/>
          <w:right w:val="single" w:color="57658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D8D" w:themeColor="accent2" w:themeTint="BF" w:sz="8" w:space="0"/>
          <w:left w:val="single" w:color="CFAD8D" w:themeColor="accent2" w:themeTint="BF" w:sz="8" w:space="0"/>
          <w:bottom w:val="single" w:color="CFAD8D" w:themeColor="accent2" w:themeTint="BF" w:sz="8" w:space="0"/>
          <w:right w:val="single" w:color="CFAD8D" w:themeColor="accent2" w:themeTint="BF" w:sz="8" w:space="0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D8D" w:themeColor="accent2" w:themeTint="BF" w:sz="6" w:space="0"/>
          <w:left w:val="single" w:color="CFAD8D" w:themeColor="accent2" w:themeTint="BF" w:sz="8" w:space="0"/>
          <w:bottom w:val="single" w:color="CFAD8D" w:themeColor="accent2" w:themeTint="BF" w:sz="8" w:space="0"/>
          <w:right w:val="single" w:color="CFAD8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8A398" w:themeColor="accent5" w:themeTint="BF" w:sz="8" w:space="0"/>
          <w:left w:val="single" w:color="88A398" w:themeColor="accent5" w:themeTint="BF" w:sz="8" w:space="0"/>
          <w:bottom w:val="single" w:color="88A398" w:themeColor="accent5" w:themeTint="BF" w:sz="8" w:space="0"/>
          <w:right w:val="single" w:color="88A398" w:themeColor="accent5" w:themeTint="BF" w:sz="8" w:space="0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8A398" w:themeColor="accent5" w:themeTint="BF" w:sz="6" w:space="0"/>
          <w:left w:val="single" w:color="88A398" w:themeColor="accent5" w:themeTint="BF" w:sz="8" w:space="0"/>
          <w:bottom w:val="single" w:color="88A398" w:themeColor="accent5" w:themeTint="BF" w:sz="8" w:space="0"/>
          <w:right w:val="single" w:color="88A39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Georgia" w:hAnsi="Georgia" w:eastAsiaTheme="majorEastAsia" w:cstheme="majorBidi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EB403B"/>
    <w:rPr>
      <w:rFonts w:ascii="Georgia" w:hAnsi="Georgia" w:eastAsiaTheme="majorEastAs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SimplesTabela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styleId="SaudaoChar" w:customStyle="1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Hiperlinkinteligente">
    <w:name w:val="Smart Hyperlink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EB403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EB403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hAnsi="Georgia" w:eastAsiaTheme="majorEastAs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ss\AppData\Roaming\Microsoft\Templates\Curr&#237;culo%20b&#225;s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DAECECCA5C40E2A6D186D55BD8E8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26EB30-0B2B-42E3-B274-2D72C1B208EF}"/>
      </w:docPartPr>
      <w:docPartBody>
        <w:p w:rsidR="00000000" w:rsidRDefault="00BD2143">
          <w:pPr>
            <w:pStyle w:val="99DAECECCA5C40E2A6D186D55BD8E833"/>
          </w:pPr>
          <w:r w:rsidRPr="008E3199">
            <w:rPr>
              <w:noProof/>
              <w:lang w:bidi="pt-BR"/>
            </w:rPr>
            <w:t>[Nome]</w:t>
          </w:r>
        </w:p>
      </w:docPartBody>
    </w:docPart>
    <w:docPart>
      <w:docPartPr>
        <w:name w:val="3A8ABA2213DC49B38D1B1778E88B73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7E9512-20DC-46E6-B856-8B5B6E6D0C5D}"/>
      </w:docPartPr>
      <w:docPartBody>
        <w:p w:rsidR="00000000" w:rsidRDefault="00BD2143">
          <w:pPr>
            <w:pStyle w:val="3A8ABA2213DC49B38D1B1778E88B7310"/>
          </w:pPr>
          <w:r w:rsidRPr="008E3199">
            <w:rPr>
              <w:rStyle w:val="nfase"/>
              <w:noProof/>
              <w:lang w:bidi="pt-BR"/>
            </w:rPr>
            <w:t>[Sobrenome]</w:t>
          </w:r>
        </w:p>
      </w:docPartBody>
    </w:docPart>
    <w:docPart>
      <w:docPartPr>
        <w:name w:val="E384C2F727594ADFAAE87157A851A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AE0E2-3634-43A3-ADEA-567ECF71C4EF}"/>
      </w:docPartPr>
      <w:docPartBody>
        <w:p w:rsidR="00000000" w:rsidRDefault="00BD2143">
          <w:pPr>
            <w:pStyle w:val="E384C2F727594ADFAAE87157A851A7E2"/>
          </w:pPr>
          <w:r w:rsidRPr="008E3199">
            <w:rPr>
              <w:noProof/>
              <w:lang w:bidi="pt-BR"/>
            </w:rPr>
            <w:t>assistente gerente</w:t>
          </w:r>
        </w:p>
      </w:docPartBody>
    </w:docPart>
    <w:docPart>
      <w:docPartPr>
        <w:name w:val="8C899272438B40FE8D91477243D683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B659F-A536-4EE0-8152-7139AF3ED215}"/>
      </w:docPartPr>
      <w:docPartBody>
        <w:p w:rsidR="00000000" w:rsidRDefault="00BD2143">
          <w:pPr>
            <w:pStyle w:val="8C899272438B40FE8D91477243D683BC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34E7815252B34923BC54D4762BFCDD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A8B708-F520-4F63-887B-97209A419F95}"/>
      </w:docPartPr>
      <w:docPartBody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[Endereço]</w:t>
          </w:r>
        </w:p>
        <w:p w:rsidR="00000000" w:rsidRDefault="00BD2143">
          <w:pPr>
            <w:pStyle w:val="34E7815252B34923BC54D4762BFCDDBF"/>
          </w:pPr>
          <w:r w:rsidRPr="008E3199">
            <w:rPr>
              <w:noProof/>
              <w:lang w:bidi="pt-BR"/>
            </w:rPr>
            <w:t>[Cidade, estado e CEP]</w:t>
          </w:r>
        </w:p>
      </w:docPartBody>
    </w:docPart>
    <w:docPart>
      <w:docPartPr>
        <w:name w:val="B7799D4EF5EA4A8D8F70B627DE4A72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9A20B-FB15-4C95-8BD5-23D69A469399}"/>
      </w:docPartPr>
      <w:docPartBody>
        <w:p w:rsidR="00000000" w:rsidRDefault="00BD2143">
          <w:pPr>
            <w:pStyle w:val="B7799D4EF5EA4A8D8F70B627DE4A7211"/>
          </w:pPr>
          <w:r w:rsidRPr="008E3199">
            <w:rPr>
              <w:noProof/>
              <w:lang w:bidi="pt-BR"/>
            </w:rPr>
            <w:t>[Telefone]</w:t>
          </w:r>
        </w:p>
      </w:docPartBody>
    </w:docPart>
    <w:docPart>
      <w:docPartPr>
        <w:name w:val="64450A67F87D43C6886C8829AE887B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29586A-4A52-4630-A1B0-27F18F74D211}"/>
      </w:docPartPr>
      <w:docPartBody>
        <w:p w:rsidR="00000000" w:rsidRDefault="00BD2143">
          <w:pPr>
            <w:pStyle w:val="64450A67F87D43C6886C8829AE887B69"/>
          </w:pPr>
          <w:r w:rsidRPr="008E3199">
            <w:rPr>
              <w:noProof/>
              <w:lang w:bidi="pt-BR"/>
            </w:rPr>
            <w:t>[Email]</w:t>
          </w:r>
        </w:p>
      </w:docPartBody>
    </w:docPart>
    <w:docPart>
      <w:docPartPr>
        <w:name w:val="6EBBDB836C984875AB34BDB8788D4F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7C689-C56A-4450-9CA7-DB14D7F8FF1A}"/>
      </w:docPartPr>
      <w:docPartBody>
        <w:p w:rsidR="00000000" w:rsidRDefault="00BD2143">
          <w:pPr>
            <w:pStyle w:val="6EBBDB836C984875AB34BDB8788D4F12"/>
          </w:pPr>
          <w:r w:rsidRPr="008E3199">
            <w:rPr>
              <w:noProof/>
              <w:lang w:bidi="pt-BR"/>
            </w:rPr>
            <w:t>Objetivo</w:t>
          </w:r>
        </w:p>
      </w:docPartBody>
    </w:docPart>
    <w:docPart>
      <w:docPartPr>
        <w:name w:val="FC2C476909DA44C0A98148B67229A2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E8696D-EC77-4322-BA84-2C02E955F7D6}"/>
      </w:docPartPr>
      <w:docPartBody>
        <w:p w:rsidR="00000000" w:rsidRDefault="00BD2143">
          <w:pPr>
            <w:pStyle w:val="FC2C476909DA44C0A98148B67229A2E9"/>
          </w:pPr>
          <w:r w:rsidRPr="008E3199">
            <w:rPr>
              <w:noProof/>
              <w:lang w:bidi="pt-BR"/>
            </w:rPr>
            <w:t>[Substitua esta frase por seu objetivo de trabalho. Para substituir o texto da dica por seu próprio texto, basta selecionar uma linha e começar a digitar. Para obter resultados melhores, não inclua um espaço à direita dos caracteres do texto na seleção.]</w:t>
          </w:r>
        </w:p>
      </w:docPartBody>
    </w:docPart>
    <w:docPart>
      <w:docPartPr>
        <w:name w:val="678071E9EE9C48368867868ED09609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B55B87-70A7-47CC-A547-6CF7D79550D4}"/>
      </w:docPartPr>
      <w:docPartBody>
        <w:p w:rsidR="00000000" w:rsidRDefault="00BD2143">
          <w:pPr>
            <w:pStyle w:val="678071E9EE9C48368867868ED096091E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E4A231DFDBB44BFFA8E173BB0C4B9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62AD49-96DD-400B-92FF-6DBA159185C7}"/>
      </w:docPartPr>
      <w:docPartBody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[Nome da escola]</w:t>
          </w:r>
        </w:p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[Cidade], [Estado]</w:t>
          </w:r>
        </w:p>
        <w:p w:rsidR="00000000" w:rsidRDefault="00BD2143">
          <w:pPr>
            <w:pStyle w:val="E4A231DFDBB44BFFA8E173BB0C4B9F8D"/>
          </w:pPr>
          <w:r w:rsidRPr="008E3199">
            <w:rPr>
              <w:noProof/>
              <w:lang w:bidi="pt-BR"/>
            </w:rPr>
            <w:t>[Talvez você queira incluir aqui as notas médias e um breve resumo de cursos, prêmios e homenagens relevantes.]</w:t>
          </w:r>
        </w:p>
      </w:docPartBody>
    </w:docPart>
    <w:docPart>
      <w:docPartPr>
        <w:name w:val="C5A553F9DAB8499BAA7D15856C4DD6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740F9-90D9-4128-9A8A-92399F8FE416}"/>
      </w:docPartPr>
      <w:docPartBody>
        <w:p w:rsidR="00000000" w:rsidRDefault="00BD2143">
          <w:pPr>
            <w:pStyle w:val="C5A553F9DAB8499BAA7D15856C4DD632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482C5E1F17C146C2A39B8AEA29CF75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E7011E-CF1E-4DAB-BA70-40485C0D350A}"/>
      </w:docPartPr>
      <w:docPartBody>
        <w:p w:rsidR="00000000" w:rsidRDefault="00BD2143">
          <w:pPr>
            <w:pStyle w:val="482C5E1F17C146C2A39B8AEA29CF75A3"/>
          </w:pPr>
          <w:r w:rsidRPr="008E3199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E40F78F6470345EAA0C11C613B25A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F2BB0B-033C-4F3C-BC70-9123C978300D}"/>
      </w:docPartPr>
      <w:docPartBody>
        <w:p w:rsidR="00000000" w:rsidRDefault="00BD2143">
          <w:pPr>
            <w:pStyle w:val="E40F78F6470345EAA0C11C613B25A0A6"/>
          </w:pPr>
          <w:r w:rsidRPr="008E3199">
            <w:rPr>
              <w:noProof/>
              <w:lang w:bidi="pt-BR"/>
            </w:rPr>
            <w:t>[Cargo]</w:t>
          </w:r>
        </w:p>
      </w:docPartBody>
    </w:docPart>
    <w:docPart>
      <w:docPartPr>
        <w:name w:val="1BB63AFA0D614BADA5FE7B61252AC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09342-A09F-4923-8B11-7087D00324D3}"/>
      </w:docPartPr>
      <w:docPartBody>
        <w:p w:rsidR="00000000" w:rsidRDefault="00BD2143">
          <w:pPr>
            <w:pStyle w:val="1BB63AFA0D614BADA5FE7B61252AC327"/>
          </w:pPr>
          <w:r w:rsidRPr="008E3199">
            <w:rPr>
              <w:noProof/>
              <w:lang w:bidi="pt-BR"/>
            </w:rPr>
            <w:t>[Função]</w:t>
          </w:r>
        </w:p>
      </w:docPartBody>
    </w:docPart>
    <w:docPart>
      <w:docPartPr>
        <w:name w:val="5909B9E45B844C039FB1A22319D585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357864-D8CB-4224-B565-685CBC429AEA}"/>
      </w:docPartPr>
      <w:docPartBody>
        <w:p w:rsidR="00000000" w:rsidRDefault="00BD2143">
          <w:pPr>
            <w:pStyle w:val="5909B9E45B844C039FB1A22319D58535"/>
          </w:pPr>
          <w:r w:rsidRPr="008E3199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F627AF89F37D4A81A3BD03AA98833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9E5AF2-21BE-41C4-A1D1-43909CA356BF}"/>
      </w:docPartPr>
      <w:docPartBody>
        <w:p w:rsidR="00000000" w:rsidRDefault="00BD2143">
          <w:pPr>
            <w:pStyle w:val="F627AF89F37D4A81A3BD03AA988333F2"/>
          </w:pPr>
          <w:r w:rsidRPr="008E3199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A0CCC61AD5B44706B90E17DF0A3DFC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380F0-5B8D-41F4-9281-2E453CCFF917}"/>
      </w:docPartPr>
      <w:docPartBody>
        <w:p w:rsidR="00000000" w:rsidRDefault="00BD2143">
          <w:pPr>
            <w:pStyle w:val="A0CCC61AD5B44706B90E17DF0A3DFCC1"/>
          </w:pPr>
          <w:r w:rsidRPr="008E3199">
            <w:rPr>
              <w:noProof/>
              <w:lang w:bidi="pt-BR"/>
            </w:rPr>
            <w:t>[Cargo]</w:t>
          </w:r>
        </w:p>
      </w:docPartBody>
    </w:docPart>
    <w:docPart>
      <w:docPartPr>
        <w:name w:val="79F0850990BD407C9FAF73031AE34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B80F2-AC1B-43FD-9966-B06104AADABC}"/>
      </w:docPartPr>
      <w:docPartBody>
        <w:p w:rsidR="00000000" w:rsidRDefault="00BD2143">
          <w:pPr>
            <w:pStyle w:val="79F0850990BD407C9FAF73031AE34B80"/>
          </w:pPr>
          <w:r w:rsidRPr="008E3199">
            <w:rPr>
              <w:noProof/>
              <w:lang w:bidi="pt-BR"/>
            </w:rPr>
            <w:t>[Função]</w:t>
          </w:r>
        </w:p>
      </w:docPartBody>
    </w:docPart>
    <w:docPart>
      <w:docPartPr>
        <w:name w:val="7C57B4A7E13D4DB7A9D3FB8C88384C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5B72F5-873A-4A1D-BAF5-9DDF532C436B}"/>
      </w:docPartPr>
      <w:docPartBody>
        <w:p w:rsidR="00000000" w:rsidRDefault="00BD2143">
          <w:pPr>
            <w:pStyle w:val="7C57B4A7E13D4DB7A9D3FB8C88384C5D"/>
          </w:pPr>
          <w:r w:rsidRPr="008E3199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E74A1DCAE9DB4D5CB66962668F13B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C855E-6CD1-42B8-AE95-3B80D5EC3120}"/>
      </w:docPartPr>
      <w:docPartBody>
        <w:p w:rsidR="00000000" w:rsidRDefault="00BD2143">
          <w:pPr>
            <w:pStyle w:val="E74A1DCAE9DB4D5CB66962668F13B73A"/>
          </w:pPr>
          <w:r w:rsidRPr="008E3199">
            <w:rPr>
              <w:noProof/>
              <w:lang w:bidi="pt-BR"/>
            </w:rPr>
            <w:t>[Datas De] – [Até]</w:t>
          </w:r>
        </w:p>
      </w:docPartBody>
    </w:docPart>
    <w:docPart>
      <w:docPartPr>
        <w:name w:val="9760AEAC435F4B7B90350BFEB8248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86862-4CDD-4E97-91BD-FEF5A70A0974}"/>
      </w:docPartPr>
      <w:docPartBody>
        <w:p w:rsidR="00000000" w:rsidRDefault="00BD2143">
          <w:pPr>
            <w:pStyle w:val="9760AEAC435F4B7B90350BFEB824832E"/>
          </w:pPr>
          <w:r w:rsidRPr="008E3199">
            <w:rPr>
              <w:noProof/>
              <w:lang w:bidi="pt-BR"/>
            </w:rPr>
            <w:t>[Cargo]</w:t>
          </w:r>
        </w:p>
      </w:docPartBody>
    </w:docPart>
    <w:docPart>
      <w:docPartPr>
        <w:name w:val="F4EB7AEBA62C4599BD0EAF49E3F7FC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A54F8C-12A6-4056-8719-61975A59219B}"/>
      </w:docPartPr>
      <w:docPartBody>
        <w:p w:rsidR="00000000" w:rsidRDefault="00BD2143">
          <w:pPr>
            <w:pStyle w:val="F4EB7AEBA62C4599BD0EAF49E3F7FCCA"/>
          </w:pPr>
          <w:r w:rsidRPr="008E3199">
            <w:rPr>
              <w:noProof/>
              <w:lang w:bidi="pt-BR"/>
            </w:rPr>
            <w:t>[Função]</w:t>
          </w:r>
        </w:p>
      </w:docPartBody>
    </w:docPart>
    <w:docPart>
      <w:docPartPr>
        <w:name w:val="CE8E32337B0942388C704CEDA5F472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7C26E4-B6A1-43C8-AC6C-EC6281198490}"/>
      </w:docPartPr>
      <w:docPartBody>
        <w:p w:rsidR="00000000" w:rsidRDefault="00BD2143">
          <w:pPr>
            <w:pStyle w:val="CE8E32337B0942388C704CEDA5F47296"/>
          </w:pPr>
          <w:r w:rsidRPr="008E3199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A7F5072C90E64E2F94F68FF43B347A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EFCE7C-E57D-464C-8CDA-225C415AAB62}"/>
      </w:docPartPr>
      <w:docPartBody>
        <w:p w:rsidR="00000000" w:rsidRDefault="00BD2143">
          <w:pPr>
            <w:pStyle w:val="A7F5072C90E64E2F94F68FF43B347A49"/>
          </w:pPr>
          <w:r w:rsidRPr="008E3199">
            <w:rPr>
              <w:noProof/>
              <w:lang w:bidi="pt-BR"/>
            </w:rPr>
            <w:t>[Este espaço é destinado a inserir um resumo das principais responsabilidades e realizações mais relevantes.]</w:t>
          </w:r>
        </w:p>
      </w:docPartBody>
    </w:docPart>
    <w:docPart>
      <w:docPartPr>
        <w:name w:val="CC253DD81E3E43BBB9CD57743A17AB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F87635-9D95-42B7-B3B8-84C282011D2C}"/>
      </w:docPartPr>
      <w:docPartBody>
        <w:p w:rsidR="00000000" w:rsidRDefault="00BD2143">
          <w:pPr>
            <w:pStyle w:val="CC253DD81E3E43BBB9CD57743A17AB9D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1DE30077EAC841EBAF78E05D57300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E6E355-1569-4209-AFE5-D6F53A307A92}"/>
      </w:docPartPr>
      <w:docPartBody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Marketing</w:t>
          </w:r>
        </w:p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Gerenciamento de projetos</w:t>
          </w:r>
        </w:p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 xml:space="preserve">Planejamento orçamentário </w:t>
          </w:r>
        </w:p>
        <w:p w:rsidR="00BD2143" w:rsidRPr="008E3199" w:rsidRDefault="00BD2143" w:rsidP="0057534A">
          <w:pPr>
            <w:pStyle w:val="TextoEsquerd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Mídia Social</w:t>
          </w:r>
        </w:p>
        <w:p w:rsidR="00000000" w:rsidRDefault="00BD2143">
          <w:pPr>
            <w:pStyle w:val="1DE30077EAC841EBAF78E05D57300647"/>
          </w:pPr>
          <w:r w:rsidRPr="008E3199">
            <w:rPr>
              <w:noProof/>
              <w:lang w:bidi="pt-BR"/>
            </w:rPr>
            <w:t>Planejamento</w:t>
          </w:r>
        </w:p>
      </w:docPartBody>
    </w:docPart>
    <w:docPart>
      <w:docPartPr>
        <w:name w:val="ED2FDF48FCEE48B5A8E697D492ED40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D615CB-1143-4C51-B6AB-1492A2A7B721}"/>
      </w:docPartPr>
      <w:docPartBody>
        <w:p w:rsidR="00000000" w:rsidRDefault="00BD2143">
          <w:pPr>
            <w:pStyle w:val="ED2FDF48FCEE48B5A8E697D492ED40C3"/>
          </w:pPr>
          <w:r w:rsidRPr="008E3199">
            <w:rPr>
              <w:noProof/>
              <w:lang w:bidi="pt-BR"/>
            </w:rPr>
            <w:t>Comunicação</w:t>
          </w:r>
        </w:p>
      </w:docPartBody>
    </w:docPart>
    <w:docPart>
      <w:docPartPr>
        <w:name w:val="D95367A5B1BD469D99D52042866390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4D3C6-2985-4041-BC0D-B18545374417}"/>
      </w:docPartPr>
      <w:docPartBody>
        <w:p w:rsidR="00BD2143" w:rsidRPr="008E3199" w:rsidRDefault="00BD2143" w:rsidP="0057534A">
          <w:pPr>
            <w:pStyle w:val="TextoDireit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[Você fez uma ótima apresentação e recebeu comentários excelentes. Não tenha vergonha de mencionar!</w:t>
          </w:r>
        </w:p>
        <w:p w:rsidR="00000000" w:rsidRDefault="00BD2143">
          <w:pPr>
            <w:pStyle w:val="D95367A5B1BD469D99D5204286639037"/>
          </w:pPr>
          <w:r w:rsidRPr="008E3199">
            <w:rPr>
              <w:noProof/>
              <w:lang w:bidi="pt-BR"/>
            </w:rPr>
            <w:t>Este é o local para indicar como você se sai bem ao trabalhar e interagir com outras pessoas.]</w:t>
          </w:r>
        </w:p>
      </w:docPartBody>
    </w:docPart>
    <w:docPart>
      <w:docPartPr>
        <w:name w:val="821315D6F6794ADFBE17D5DF90EBE5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607E9-337C-4EC3-8B12-AA300D068CC8}"/>
      </w:docPartPr>
      <w:docPartBody>
        <w:p w:rsidR="00000000" w:rsidRDefault="00BD2143">
          <w:pPr>
            <w:pStyle w:val="821315D6F6794ADFBE17D5DF90EBE525"/>
          </w:pPr>
          <w:r w:rsidRPr="008E3199">
            <w:rPr>
              <w:noProof/>
              <w:lang w:bidi="pt-BR"/>
            </w:rPr>
            <w:t>Liderança</w:t>
          </w:r>
        </w:p>
      </w:docPartBody>
    </w:docPart>
    <w:docPart>
      <w:docPartPr>
        <w:name w:val="3E479DAA47814DE693A0CDF41132B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3010A8-3093-473C-9A8C-034BA35CAE73}"/>
      </w:docPartPr>
      <w:docPartBody>
        <w:p w:rsidR="00BD2143" w:rsidRPr="008E3199" w:rsidRDefault="00BD2143" w:rsidP="0057534A">
          <w:pPr>
            <w:pStyle w:val="TextoDireita"/>
            <w:rPr>
              <w:noProof/>
              <w:lang w:val="pt-BR"/>
            </w:rPr>
          </w:pPr>
          <w:r w:rsidRPr="008E3199">
            <w:rPr>
              <w:noProof/>
              <w:lang w:val="pt-BR" w:bidi="pt-BR"/>
            </w:rPr>
            <w:t>[Você é presidente de seu grêmio, síndico do condomínio ou líder de equipe de sua instituição de caridade favorita?</w:t>
          </w:r>
        </w:p>
        <w:p w:rsidR="00000000" w:rsidRDefault="00BD2143">
          <w:pPr>
            <w:pStyle w:val="3E479DAA47814DE693A0CDF41132B16A"/>
          </w:pPr>
          <w:r w:rsidRPr="008E3199">
            <w:rPr>
              <w:noProof/>
              <w:lang w:bidi="pt-BR"/>
            </w:rPr>
            <w:t>Você é um líder natural — apresente os fatos!]</w:t>
          </w:r>
        </w:p>
      </w:docPartBody>
    </w:docPart>
    <w:docPart>
      <w:docPartPr>
        <w:name w:val="58FA53F12751487196FC180BAF7364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02AB3-65FC-4310-ADD2-E526EBA91557}"/>
      </w:docPartPr>
      <w:docPartBody>
        <w:p w:rsidR="00000000" w:rsidRDefault="00BD2143">
          <w:pPr>
            <w:pStyle w:val="58FA53F12751487196FC180BAF736475"/>
          </w:pPr>
          <w:r w:rsidRPr="008E3199">
            <w:rPr>
              <w:noProof/>
              <w:lang w:bidi="pt-BR"/>
            </w:rPr>
            <w:t>Referências</w:t>
          </w:r>
        </w:p>
      </w:docPartBody>
    </w:docPart>
    <w:docPart>
      <w:docPartPr>
        <w:name w:val="86E7C29E78164A38A720E0AC9B3EE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D0FD55-7374-4F13-8211-2D995C8CC327}"/>
      </w:docPartPr>
      <w:docPartBody>
        <w:p w:rsidR="00000000" w:rsidRDefault="00BD2143">
          <w:pPr>
            <w:pStyle w:val="86E7C29E78164A38A720E0AC9B3EE369"/>
          </w:pPr>
          <w:r w:rsidRPr="008E3199">
            <w:rPr>
              <w:noProof/>
              <w:lang w:bidi="pt-BR"/>
            </w:rPr>
            <w:t>[Disponível mediante solicitação.]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DAECECCA5C40E2A6D186D55BD8E833">
    <w:name w:val="99DAECECCA5C40E2A6D186D55BD8E833"/>
  </w:style>
  <w:style w:type="character" w:styleId="nfase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3A8ABA2213DC49B38D1B1778E88B7310">
    <w:name w:val="3A8ABA2213DC49B38D1B1778E88B7310"/>
  </w:style>
  <w:style w:type="paragraph" w:customStyle="1" w:styleId="E384C2F727594ADFAAE87157A851A7E2">
    <w:name w:val="E384C2F727594ADFAAE87157A851A7E2"/>
  </w:style>
  <w:style w:type="paragraph" w:customStyle="1" w:styleId="8C899272438B40FE8D91477243D683BC">
    <w:name w:val="8C899272438B40FE8D91477243D683BC"/>
  </w:style>
  <w:style w:type="paragraph" w:customStyle="1" w:styleId="TextoEsquerda">
    <w:name w:val="TextoEsquerda"/>
    <w:basedOn w:val="Normal"/>
    <w:next w:val="Normal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kern w:val="0"/>
      <w:szCs w:val="24"/>
      <w:lang w:val="pt-PT" w:eastAsia="en-US"/>
      <w14:ligatures w14:val="none"/>
    </w:rPr>
  </w:style>
  <w:style w:type="paragraph" w:customStyle="1" w:styleId="34E7815252B34923BC54D4762BFCDDBF">
    <w:name w:val="34E7815252B34923BC54D4762BFCDDBF"/>
  </w:style>
  <w:style w:type="paragraph" w:customStyle="1" w:styleId="B7799D4EF5EA4A8D8F70B627DE4A7211">
    <w:name w:val="B7799D4EF5EA4A8D8F70B627DE4A7211"/>
  </w:style>
  <w:style w:type="paragraph" w:customStyle="1" w:styleId="64450A67F87D43C6886C8829AE887B69">
    <w:name w:val="64450A67F87D43C6886C8829AE887B69"/>
  </w:style>
  <w:style w:type="paragraph" w:customStyle="1" w:styleId="6EBBDB836C984875AB34BDB8788D4F12">
    <w:name w:val="6EBBDB836C984875AB34BDB8788D4F12"/>
  </w:style>
  <w:style w:type="paragraph" w:customStyle="1" w:styleId="FC2C476909DA44C0A98148B67229A2E9">
    <w:name w:val="FC2C476909DA44C0A98148B67229A2E9"/>
  </w:style>
  <w:style w:type="paragraph" w:customStyle="1" w:styleId="678071E9EE9C48368867868ED096091E">
    <w:name w:val="678071E9EE9C48368867868ED096091E"/>
  </w:style>
  <w:style w:type="paragraph" w:customStyle="1" w:styleId="E4A231DFDBB44BFFA8E173BB0C4B9F8D">
    <w:name w:val="E4A231DFDBB44BFFA8E173BB0C4B9F8D"/>
  </w:style>
  <w:style w:type="paragraph" w:customStyle="1" w:styleId="C5A553F9DAB8499BAA7D15856C4DD632">
    <w:name w:val="C5A553F9DAB8499BAA7D15856C4DD632"/>
  </w:style>
  <w:style w:type="paragraph" w:customStyle="1" w:styleId="482C5E1F17C146C2A39B8AEA29CF75A3">
    <w:name w:val="482C5E1F17C146C2A39B8AEA29CF75A3"/>
  </w:style>
  <w:style w:type="paragraph" w:customStyle="1" w:styleId="E40F78F6470345EAA0C11C613B25A0A6">
    <w:name w:val="E40F78F6470345EAA0C11C613B25A0A6"/>
  </w:style>
  <w:style w:type="paragraph" w:customStyle="1" w:styleId="1BB63AFA0D614BADA5FE7B61252AC327">
    <w:name w:val="1BB63AFA0D614BADA5FE7B61252AC327"/>
  </w:style>
  <w:style w:type="paragraph" w:customStyle="1" w:styleId="5909B9E45B844C039FB1A22319D58535">
    <w:name w:val="5909B9E45B844C039FB1A22319D58535"/>
  </w:style>
  <w:style w:type="paragraph" w:customStyle="1" w:styleId="F627AF89F37D4A81A3BD03AA988333F2">
    <w:name w:val="F627AF89F37D4A81A3BD03AA988333F2"/>
  </w:style>
  <w:style w:type="paragraph" w:customStyle="1" w:styleId="A0CCC61AD5B44706B90E17DF0A3DFCC1">
    <w:name w:val="A0CCC61AD5B44706B90E17DF0A3DFCC1"/>
  </w:style>
  <w:style w:type="paragraph" w:customStyle="1" w:styleId="79F0850990BD407C9FAF73031AE34B80">
    <w:name w:val="79F0850990BD407C9FAF73031AE34B80"/>
  </w:style>
  <w:style w:type="paragraph" w:customStyle="1" w:styleId="7C57B4A7E13D4DB7A9D3FB8C88384C5D">
    <w:name w:val="7C57B4A7E13D4DB7A9D3FB8C88384C5D"/>
  </w:style>
  <w:style w:type="paragraph" w:customStyle="1" w:styleId="E74A1DCAE9DB4D5CB66962668F13B73A">
    <w:name w:val="E74A1DCAE9DB4D5CB66962668F13B73A"/>
  </w:style>
  <w:style w:type="paragraph" w:customStyle="1" w:styleId="9760AEAC435F4B7B90350BFEB824832E">
    <w:name w:val="9760AEAC435F4B7B90350BFEB824832E"/>
  </w:style>
  <w:style w:type="paragraph" w:customStyle="1" w:styleId="F4EB7AEBA62C4599BD0EAF49E3F7FCCA">
    <w:name w:val="F4EB7AEBA62C4599BD0EAF49E3F7FCCA"/>
  </w:style>
  <w:style w:type="paragraph" w:customStyle="1" w:styleId="CE8E32337B0942388C704CEDA5F47296">
    <w:name w:val="CE8E32337B0942388C704CEDA5F47296"/>
  </w:style>
  <w:style w:type="paragraph" w:customStyle="1" w:styleId="A7F5072C90E64E2F94F68FF43B347A49">
    <w:name w:val="A7F5072C90E64E2F94F68FF43B347A49"/>
  </w:style>
  <w:style w:type="paragraph" w:customStyle="1" w:styleId="CC253DD81E3E43BBB9CD57743A17AB9D">
    <w:name w:val="CC253DD81E3E43BBB9CD57743A17AB9D"/>
  </w:style>
  <w:style w:type="paragraph" w:customStyle="1" w:styleId="1DE30077EAC841EBAF78E05D57300647">
    <w:name w:val="1DE30077EAC841EBAF78E05D57300647"/>
  </w:style>
  <w:style w:type="paragraph" w:customStyle="1" w:styleId="ED2FDF48FCEE48B5A8E697D492ED40C3">
    <w:name w:val="ED2FDF48FCEE48B5A8E697D492ED40C3"/>
  </w:style>
  <w:style w:type="paragraph" w:customStyle="1" w:styleId="TextoDireita">
    <w:name w:val="TextoDireita"/>
    <w:basedOn w:val="Normal"/>
    <w:next w:val="Normal"/>
    <w:uiPriority w:val="5"/>
    <w:qFormat/>
    <w:pPr>
      <w:spacing w:after="0" w:line="288" w:lineRule="auto"/>
    </w:pPr>
    <w:rPr>
      <w:rFonts w:ascii="Arial" w:eastAsiaTheme="minorHAnsi" w:hAnsi="Arial" w:cs="Arial"/>
      <w:color w:val="404040" w:themeColor="text1" w:themeTint="BF"/>
      <w:kern w:val="0"/>
      <w:szCs w:val="24"/>
      <w:lang w:val="pt-PT" w:eastAsia="en-US"/>
      <w14:ligatures w14:val="none"/>
    </w:rPr>
  </w:style>
  <w:style w:type="paragraph" w:customStyle="1" w:styleId="D95367A5B1BD469D99D5204286639037">
    <w:name w:val="D95367A5B1BD469D99D5204286639037"/>
  </w:style>
  <w:style w:type="paragraph" w:customStyle="1" w:styleId="821315D6F6794ADFBE17D5DF90EBE525">
    <w:name w:val="821315D6F6794ADFBE17D5DF90EBE525"/>
  </w:style>
  <w:style w:type="paragraph" w:customStyle="1" w:styleId="3E479DAA47814DE693A0CDF41132B16A">
    <w:name w:val="3E479DAA47814DE693A0CDF41132B16A"/>
  </w:style>
  <w:style w:type="paragraph" w:customStyle="1" w:styleId="58FA53F12751487196FC180BAF736475">
    <w:name w:val="58FA53F12751487196FC180BAF736475"/>
  </w:style>
  <w:style w:type="paragraph" w:customStyle="1" w:styleId="86E7C29E78164A38A720E0AC9B3EE369">
    <w:name w:val="86E7C29E78164A38A720E0AC9B3EE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básico moderno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MATHEUS GABRIEL DE OLIVEIRA MOURA .</lastModifiedBy>
  <revision>2</revision>
  <dcterms:created xsi:type="dcterms:W3CDTF">2023-11-29T21:24:00.0000000Z</dcterms:created>
  <dcterms:modified xsi:type="dcterms:W3CDTF">2023-12-05T00:29:25.9042214Z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